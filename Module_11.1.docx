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8B04A" w14:textId="33F51919" w:rsidR="005E30F5" w:rsidRDefault="00BF73AA">
      <w:pPr>
        <w:pStyle w:val="Date"/>
      </w:pPr>
      <w:bookmarkStart w:id="0" w:name="_Hlk121691233"/>
      <w:bookmarkEnd w:id="0"/>
      <w:r>
        <w:t>12-11-22</w:t>
      </w:r>
    </w:p>
    <w:p w14:paraId="27CFE691" w14:textId="7A1AF5C3" w:rsidR="005E30F5" w:rsidRDefault="00BF73AA">
      <w:pPr>
        <w:pStyle w:val="Salutation"/>
      </w:pPr>
      <w:r>
        <w:t xml:space="preserve">Module 11.1 </w:t>
      </w:r>
    </w:p>
    <w:p w14:paraId="6DCD20CA" w14:textId="28491C3A" w:rsidR="005E30F5" w:rsidRDefault="00BF73AA">
      <w:pPr>
        <w:pStyle w:val="Address"/>
      </w:pPr>
      <w:r>
        <w:t>Group 6: Joshua Welch, josue zamorano, derick waugh, zoey naizer.</w:t>
      </w:r>
    </w:p>
    <w:p w14:paraId="160688BE" w14:textId="7C30AE74" w:rsidR="005E7C7A" w:rsidRDefault="00BF73AA">
      <w:pPr>
        <w:pStyle w:val="Signature"/>
      </w:pPr>
      <w:r w:rsidRPr="007F202C">
        <w:rPr>
          <w:rStyle w:val="Heading2Char"/>
        </w:rPr>
        <w:t>Report 1:</w:t>
      </w:r>
      <w:r>
        <w:t xml:space="preserve"> The first report we queried was focused on how many unique, or new in this case, clients have been added for each month the past </w:t>
      </w:r>
      <w:r w:rsidR="008D032A">
        <w:t xml:space="preserve">six months. </w:t>
      </w:r>
    </w:p>
    <w:p w14:paraId="72A1A467" w14:textId="3E2D04D2" w:rsidR="00B57E10" w:rsidRDefault="00B57E10">
      <w:pPr>
        <w:pStyle w:val="Signature"/>
      </w:pPr>
    </w:p>
    <w:p w14:paraId="718F4282" w14:textId="7A230CEA" w:rsidR="00BF73AA" w:rsidRDefault="00B57E10">
      <w:pPr>
        <w:pStyle w:val="Signature"/>
      </w:pPr>
      <w:r w:rsidRPr="007F202C">
        <w:rPr>
          <w:rStyle w:val="Heading3Char"/>
        </w:rPr>
        <w:t>Query</w:t>
      </w:r>
      <w:r w:rsidR="007F202C" w:rsidRPr="007F202C">
        <w:rPr>
          <w:rStyle w:val="Heading3Char"/>
        </w:rPr>
        <w:t xml:space="preserve"> 1</w:t>
      </w:r>
      <w:r>
        <w:t xml:space="preserve">: </w:t>
      </w:r>
      <w:r w:rsidRPr="00B57E10">
        <w:t>WITH CTE AS (SELECT transaction_table.customer_id, MIN(transaction_table.DATETIME) AS datetimecol FROM transaction_table GROUP BY customer_id) SELECT date_format(datetimecol, "%Y-%m") as mnth, count(distinct customer_id) as num_joined FROM CTE GROUP BY date_format(datetimecol, "%Y-%m") order by mnth desc limit 6;</w:t>
      </w:r>
    </w:p>
    <w:p w14:paraId="7121E892" w14:textId="3CE41BFB" w:rsidR="00BF73AA" w:rsidRDefault="00BF73AA">
      <w:pPr>
        <w:pStyle w:val="Signature"/>
      </w:pPr>
    </w:p>
    <w:p w14:paraId="1612383D" w14:textId="3D14125C" w:rsidR="00BF73AA" w:rsidRDefault="00BF73AA">
      <w:pPr>
        <w:pStyle w:val="Signature"/>
      </w:pPr>
      <w:r w:rsidRPr="007F202C">
        <w:rPr>
          <w:rStyle w:val="Heading2Char"/>
        </w:rPr>
        <w:t>Report 2</w:t>
      </w:r>
      <w:r>
        <w:t>:</w:t>
      </w:r>
      <w:r w:rsidRPr="00BF73AA">
        <w:t xml:space="preserve"> </w:t>
      </w:r>
      <w:r w:rsidR="008D032A">
        <w:t xml:space="preserve">The second report we compiled determined </w:t>
      </w:r>
      <w:r>
        <w:t>What the average amount of assets for the entire client list</w:t>
      </w:r>
      <w:r w:rsidR="008D032A">
        <w:t xml:space="preserve"> currently is.</w:t>
      </w:r>
    </w:p>
    <w:p w14:paraId="45EE0373" w14:textId="5707305D" w:rsidR="00BF73AA" w:rsidRDefault="00BF73AA">
      <w:pPr>
        <w:pStyle w:val="Signature"/>
      </w:pPr>
    </w:p>
    <w:p w14:paraId="59E9C912" w14:textId="2976E4D6" w:rsidR="00BF73AA" w:rsidRDefault="00BF73AA">
      <w:pPr>
        <w:pStyle w:val="Signature"/>
      </w:pPr>
      <w:r w:rsidRPr="007F202C">
        <w:rPr>
          <w:rStyle w:val="Heading3Char"/>
        </w:rPr>
        <w:t>Query</w:t>
      </w:r>
      <w:r>
        <w:t xml:space="preserve">: </w:t>
      </w:r>
      <w:r w:rsidRPr="00BF73AA">
        <w:t>select sum(transaction_table.transaction_amount) / count(customer_table.customer_id) row_count from transaction_table join customer_table;</w:t>
      </w:r>
    </w:p>
    <w:p w14:paraId="324290B9" w14:textId="3EB6E1B3" w:rsidR="00BF73AA" w:rsidRDefault="00BF73AA">
      <w:pPr>
        <w:pStyle w:val="Signature"/>
      </w:pPr>
    </w:p>
    <w:p w14:paraId="08FD575D" w14:textId="54B31742" w:rsidR="00BF73AA" w:rsidRDefault="00BF73AA">
      <w:pPr>
        <w:pStyle w:val="Signature"/>
      </w:pPr>
    </w:p>
    <w:p w14:paraId="7590166A" w14:textId="2968044E" w:rsidR="00BF73AA" w:rsidRDefault="00BF73AA">
      <w:pPr>
        <w:pStyle w:val="Signature"/>
      </w:pPr>
      <w:r w:rsidRPr="007F202C">
        <w:rPr>
          <w:rStyle w:val="Heading2Char"/>
        </w:rPr>
        <w:t>Report 3</w:t>
      </w:r>
      <w:r>
        <w:t xml:space="preserve">: </w:t>
      </w:r>
      <w:r w:rsidR="008D032A">
        <w:t xml:space="preserve">The final report we ran focused on finding clients that had more than ten unique transactions a month. </w:t>
      </w:r>
    </w:p>
    <w:p w14:paraId="15B5AF5A" w14:textId="7614BAB4" w:rsidR="00BF73AA" w:rsidRDefault="00BF73AA">
      <w:pPr>
        <w:pStyle w:val="Signature"/>
      </w:pPr>
    </w:p>
    <w:p w14:paraId="5188B4A4" w14:textId="77777777" w:rsidR="00B57E10" w:rsidRDefault="00BF73AA">
      <w:pPr>
        <w:pStyle w:val="Signature"/>
        <w:rPr>
          <w:noProof/>
        </w:rPr>
      </w:pPr>
      <w:r w:rsidRPr="007F202C">
        <w:rPr>
          <w:rStyle w:val="Heading3Char"/>
        </w:rPr>
        <w:t>Query</w:t>
      </w:r>
      <w:r>
        <w:t xml:space="preserve">: </w:t>
      </w:r>
      <w:r w:rsidRPr="00BF73AA">
        <w:t>select customer_table.name, count(transaction_table.transaction_amount) from transaction_table inner join customer_table on customer_table.customer_id=transaction_table.customer_id group by customer_table.name having count(transaction_table.transaction_amount) &gt;= 10;</w:t>
      </w:r>
      <w:r w:rsidR="00B57E10" w:rsidRPr="00B57E10">
        <w:rPr>
          <w:noProof/>
        </w:rPr>
        <w:t xml:space="preserve"> </w:t>
      </w:r>
    </w:p>
    <w:p w14:paraId="49EFF64C" w14:textId="6FCBB8C7" w:rsidR="003F3E33" w:rsidRDefault="003F3E33" w:rsidP="003F3E33">
      <w:pPr>
        <w:pStyle w:val="Signature"/>
      </w:pPr>
      <w:r>
        <w:rPr>
          <w:rStyle w:val="Heading2Char"/>
        </w:rPr>
        <w:lastRenderedPageBreak/>
        <w:t>IDE Screenshot of Python Code</w:t>
      </w:r>
      <w:r>
        <w:t xml:space="preserve">: </w:t>
      </w:r>
    </w:p>
    <w:p w14:paraId="778465E5" w14:textId="77777777" w:rsidR="003F3E33" w:rsidRDefault="003F3E33">
      <w:pPr>
        <w:pStyle w:val="Signature"/>
      </w:pPr>
    </w:p>
    <w:p w14:paraId="72BCA417" w14:textId="77777777" w:rsidR="003F3E33" w:rsidRDefault="003F3E33">
      <w:pPr>
        <w:pStyle w:val="Signature"/>
      </w:pPr>
    </w:p>
    <w:p w14:paraId="144B6F46" w14:textId="2D460864" w:rsidR="00BF73AA" w:rsidRDefault="00B57E10">
      <w:pPr>
        <w:pStyle w:val="Signature"/>
      </w:pPr>
      <w:r>
        <w:rPr>
          <w:noProof/>
        </w:rPr>
        <w:drawing>
          <wp:inline distT="0" distB="0" distL="0" distR="0" wp14:anchorId="527B8EBB" wp14:editId="32EF25ED">
            <wp:extent cx="6484620" cy="3916680"/>
            <wp:effectExtent l="0" t="0" r="0" b="7620"/>
            <wp:docPr id="1" name="Picture 1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86ECD" w14:textId="22FF89F6" w:rsidR="00B57E10" w:rsidRDefault="00B57E10">
      <w:pPr>
        <w:pStyle w:val="Signature"/>
      </w:pPr>
    </w:p>
    <w:p w14:paraId="5CA332D6" w14:textId="77777777" w:rsidR="003F3E33" w:rsidRDefault="003F3E33">
      <w:pPr>
        <w:pStyle w:val="Signature"/>
        <w:rPr>
          <w:rStyle w:val="Heading2Char"/>
        </w:rPr>
      </w:pPr>
    </w:p>
    <w:p w14:paraId="405C73E4" w14:textId="47A33E8B" w:rsidR="00B57E10" w:rsidRDefault="00B57E10">
      <w:pPr>
        <w:pStyle w:val="Signature"/>
      </w:pPr>
      <w:r w:rsidRPr="003F3E33">
        <w:rPr>
          <w:rStyle w:val="Heading2Char"/>
        </w:rPr>
        <w:t>Python Code</w:t>
      </w:r>
      <w:r>
        <w:t xml:space="preserve">: </w:t>
      </w:r>
    </w:p>
    <w:p w14:paraId="2067740C" w14:textId="3BDBA423" w:rsidR="00B57E10" w:rsidRDefault="00B57E10">
      <w:pPr>
        <w:pStyle w:val="Signature"/>
      </w:pPr>
    </w:p>
    <w:p w14:paraId="5BACAD1C" w14:textId="757C9669" w:rsidR="003F3E33" w:rsidRPr="003F3E33" w:rsidRDefault="00B57E10" w:rsidP="003F3E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Heading2Char"/>
          <w:rFonts w:ascii="Courier New" w:eastAsia="Times New Roman" w:hAnsi="Courier New" w:cs="Courier New"/>
          <w:caps w:val="0"/>
          <w:color w:val="A9B7C6"/>
          <w:sz w:val="20"/>
          <w:szCs w:val="20"/>
          <w:lang w:eastAsia="en-US"/>
        </w:rPr>
      </w:pPr>
      <w:r w:rsidRPr="00B57E10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import 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mysql.connector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B57E10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from 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mysql.connector </w:t>
      </w:r>
      <w:r w:rsidRPr="00B57E10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import 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errorcode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>config = {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B57E10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"user"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: </w:t>
      </w:r>
      <w:r w:rsidRPr="00B57E10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"Wilson"</w:t>
      </w:r>
      <w:r w:rsidRPr="00B57E10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 </w:t>
      </w:r>
      <w:r w:rsidRPr="00B57E10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# root</w:t>
      </w:r>
      <w:r w:rsidRPr="00B57E10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  <w:t xml:space="preserve">    </w:t>
      </w:r>
      <w:r w:rsidRPr="00B57E10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"password"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: </w:t>
      </w:r>
      <w:r w:rsidRPr="00B57E10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"admin"</w:t>
      </w:r>
      <w:r w:rsidRPr="00B57E10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 </w:t>
      </w:r>
      <w:r w:rsidRPr="00B57E10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# root_password</w:t>
      </w:r>
      <w:r w:rsidRPr="00B57E10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  <w:t xml:space="preserve">    </w:t>
      </w:r>
      <w:r w:rsidRPr="00B57E10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"host"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: </w:t>
      </w:r>
      <w:r w:rsidRPr="00B57E10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"127.0.0.1"</w:t>
      </w:r>
      <w:r w:rsidRPr="00B57E10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,</w:t>
      </w:r>
      <w:r w:rsidRPr="00B57E10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r w:rsidRPr="00B57E10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"database"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:</w:t>
      </w:r>
      <w:r w:rsidRPr="00B57E10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"Finance"</w:t>
      </w:r>
      <w:r w:rsidRPr="00B57E10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,</w:t>
      </w:r>
      <w:r w:rsidRPr="00B57E10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r w:rsidRPr="00B57E10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"raise_on_warnings"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: </w:t>
      </w:r>
      <w:r w:rsidRPr="00B57E10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True</w:t>
      </w:r>
      <w:r w:rsidRPr="00B57E10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}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B57E10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try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: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db = mysql.connector.connect(**config)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cursor = db.cursor()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B57E10">
        <w:rPr>
          <w:rFonts w:ascii="Courier New" w:eastAsia="Times New Roman" w:hAnsi="Courier New" w:cs="Courier New"/>
          <w:color w:val="8888C6"/>
          <w:sz w:val="20"/>
          <w:szCs w:val="20"/>
          <w:lang w:eastAsia="en-US"/>
        </w:rPr>
        <w:t>print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B57E10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"Average Asset Value"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cursor.execute(</w:t>
      </w:r>
      <w:r w:rsidRPr="00B57E10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</w:t>
      </w:r>
      <w:r w:rsidRPr="00B57E1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US"/>
        </w:rPr>
        <w:t xml:space="preserve">select sum(transaction_amount) / count(distinct customer_id) from </w:t>
      </w:r>
      <w:r w:rsidRPr="00B57E1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US"/>
        </w:rPr>
        <w:lastRenderedPageBreak/>
        <w:t>transaction_table;</w:t>
      </w:r>
      <w:r w:rsidRPr="00B57E10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rows = cursor.fetchall()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B57E10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for 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row </w:t>
      </w:r>
      <w:r w:rsidRPr="00B57E10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in 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rows: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</w:t>
      </w:r>
      <w:r w:rsidRPr="00B57E10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for 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col </w:t>
      </w:r>
      <w:r w:rsidRPr="00B57E10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in 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row: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    </w:t>
      </w:r>
      <w:r w:rsidR="00C44E13">
        <w:rPr>
          <w:rStyle w:val="pl-en"/>
          <w:rFonts w:ascii="Consolas" w:hAnsi="Consolas"/>
          <w:sz w:val="18"/>
          <w:szCs w:val="18"/>
          <w:shd w:val="clear" w:color="auto" w:fill="0A0E12"/>
        </w:rPr>
        <w:t>print</w:t>
      </w:r>
      <w:r w:rsidR="00C44E13">
        <w:rPr>
          <w:rFonts w:ascii="Consolas" w:hAnsi="Consolas"/>
          <w:color w:val="CBC6C0"/>
          <w:sz w:val="18"/>
          <w:szCs w:val="18"/>
          <w:shd w:val="clear" w:color="auto" w:fill="0A0E12"/>
        </w:rPr>
        <w:t>(</w:t>
      </w:r>
      <w:r w:rsidR="00C44E13">
        <w:rPr>
          <w:rStyle w:val="pl-s"/>
          <w:rFonts w:ascii="Consolas" w:hAnsi="Consolas"/>
          <w:sz w:val="18"/>
          <w:szCs w:val="18"/>
          <w:shd w:val="clear" w:color="auto" w:fill="0A0E12"/>
        </w:rPr>
        <w:t>"$"</w:t>
      </w:r>
      <w:r w:rsidR="00C44E13">
        <w:rPr>
          <w:rFonts w:ascii="Consolas" w:hAnsi="Consolas"/>
          <w:color w:val="CBC6C0"/>
          <w:sz w:val="18"/>
          <w:szCs w:val="18"/>
          <w:shd w:val="clear" w:color="auto" w:fill="0A0E12"/>
        </w:rPr>
        <w:t xml:space="preserve"> </w:t>
      </w:r>
      <w:r w:rsidR="00C44E13">
        <w:rPr>
          <w:rStyle w:val="pl-c1"/>
          <w:rFonts w:ascii="Consolas" w:hAnsi="Consolas"/>
          <w:sz w:val="18"/>
          <w:szCs w:val="18"/>
          <w:shd w:val="clear" w:color="auto" w:fill="0A0E12"/>
        </w:rPr>
        <w:t>+</w:t>
      </w:r>
      <w:r w:rsidR="00C44E13">
        <w:rPr>
          <w:rFonts w:ascii="Consolas" w:hAnsi="Consolas"/>
          <w:color w:val="CBC6C0"/>
          <w:sz w:val="18"/>
          <w:szCs w:val="18"/>
          <w:shd w:val="clear" w:color="auto" w:fill="0A0E12"/>
        </w:rPr>
        <w:t xml:space="preserve"> </w:t>
      </w:r>
      <w:r w:rsidR="00C44E13">
        <w:rPr>
          <w:rStyle w:val="pl-en"/>
          <w:rFonts w:ascii="Consolas" w:hAnsi="Consolas"/>
          <w:sz w:val="18"/>
          <w:szCs w:val="18"/>
          <w:shd w:val="clear" w:color="auto" w:fill="0A0E12"/>
        </w:rPr>
        <w:t>str</w:t>
      </w:r>
      <w:r w:rsidR="00C44E13">
        <w:rPr>
          <w:rFonts w:ascii="Consolas" w:hAnsi="Consolas"/>
          <w:color w:val="CBC6C0"/>
          <w:sz w:val="18"/>
          <w:szCs w:val="18"/>
          <w:shd w:val="clear" w:color="auto" w:fill="0A0E12"/>
        </w:rPr>
        <w:t>(</w:t>
      </w:r>
      <w:r w:rsidR="00C44E13">
        <w:rPr>
          <w:rStyle w:val="pl-en"/>
          <w:rFonts w:ascii="Consolas" w:hAnsi="Consolas"/>
          <w:sz w:val="18"/>
          <w:szCs w:val="18"/>
          <w:shd w:val="clear" w:color="auto" w:fill="0A0E12"/>
        </w:rPr>
        <w:t>round</w:t>
      </w:r>
      <w:r w:rsidR="00C44E13">
        <w:rPr>
          <w:rFonts w:ascii="Consolas" w:hAnsi="Consolas"/>
          <w:color w:val="CBC6C0"/>
          <w:sz w:val="18"/>
          <w:szCs w:val="18"/>
          <w:shd w:val="clear" w:color="auto" w:fill="0A0E12"/>
        </w:rPr>
        <w:t>(</w:t>
      </w:r>
      <w:r w:rsidR="00C44E13">
        <w:rPr>
          <w:rStyle w:val="pl-s1"/>
          <w:rFonts w:ascii="Consolas" w:hAnsi="Consolas"/>
          <w:color w:val="CBC6C0"/>
          <w:sz w:val="18"/>
          <w:szCs w:val="18"/>
          <w:shd w:val="clear" w:color="auto" w:fill="0A0E12"/>
        </w:rPr>
        <w:t>col</w:t>
      </w:r>
      <w:r w:rsidR="00C44E13">
        <w:rPr>
          <w:rFonts w:ascii="Consolas" w:hAnsi="Consolas"/>
          <w:color w:val="CBC6C0"/>
          <w:sz w:val="18"/>
          <w:szCs w:val="18"/>
          <w:shd w:val="clear" w:color="auto" w:fill="0A0E12"/>
        </w:rPr>
        <w:t xml:space="preserve">, </w:t>
      </w:r>
      <w:r w:rsidR="00C44E13">
        <w:rPr>
          <w:rStyle w:val="pl-c1"/>
          <w:rFonts w:ascii="Consolas" w:hAnsi="Consolas"/>
          <w:sz w:val="18"/>
          <w:szCs w:val="18"/>
          <w:shd w:val="clear" w:color="auto" w:fill="0A0E12"/>
        </w:rPr>
        <w:t>2</w:t>
      </w:r>
      <w:r w:rsidR="00C44E13">
        <w:rPr>
          <w:rFonts w:ascii="Consolas" w:hAnsi="Consolas"/>
          <w:color w:val="CBC6C0"/>
          <w:sz w:val="18"/>
          <w:szCs w:val="18"/>
          <w:shd w:val="clear" w:color="auto" w:fill="0A0E12"/>
        </w:rPr>
        <w:t xml:space="preserve">)), </w:t>
      </w:r>
      <w:r w:rsidR="00C44E13">
        <w:rPr>
          <w:rStyle w:val="pl-s1"/>
          <w:rFonts w:ascii="Consolas" w:hAnsi="Consolas"/>
          <w:color w:val="CBC6C0"/>
          <w:sz w:val="18"/>
          <w:szCs w:val="18"/>
          <w:shd w:val="clear" w:color="auto" w:fill="0A0E12"/>
        </w:rPr>
        <w:t>end</w:t>
      </w:r>
      <w:r w:rsidR="00C44E13">
        <w:rPr>
          <w:rStyle w:val="pl-c1"/>
          <w:rFonts w:ascii="Consolas" w:hAnsi="Consolas"/>
          <w:sz w:val="18"/>
          <w:szCs w:val="18"/>
          <w:shd w:val="clear" w:color="auto" w:fill="0A0E12"/>
        </w:rPr>
        <w:t>=</w:t>
      </w:r>
      <w:r w:rsidR="00C44E13">
        <w:rPr>
          <w:rStyle w:val="pl-s"/>
          <w:rFonts w:ascii="Consolas" w:hAnsi="Consolas"/>
          <w:sz w:val="18"/>
          <w:szCs w:val="18"/>
          <w:shd w:val="clear" w:color="auto" w:fill="0A0E12"/>
        </w:rPr>
        <w:t>" "</w:t>
      </w:r>
      <w:r w:rsidR="00C44E13">
        <w:rPr>
          <w:rFonts w:ascii="Consolas" w:hAnsi="Consolas"/>
          <w:color w:val="CBC6C0"/>
          <w:sz w:val="18"/>
          <w:szCs w:val="18"/>
          <w:shd w:val="clear" w:color="auto" w:fill="0A0E12"/>
        </w:rPr>
        <w:t>)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</w:t>
      </w:r>
      <w:r w:rsidRPr="00B57E10">
        <w:rPr>
          <w:rFonts w:ascii="Courier New" w:eastAsia="Times New Roman" w:hAnsi="Courier New" w:cs="Courier New"/>
          <w:color w:val="8888C6"/>
          <w:sz w:val="20"/>
          <w:szCs w:val="20"/>
          <w:lang w:eastAsia="en-US"/>
        </w:rPr>
        <w:t>print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()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cursor = db.cursor()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B57E10">
        <w:rPr>
          <w:rFonts w:ascii="Courier New" w:eastAsia="Times New Roman" w:hAnsi="Courier New" w:cs="Courier New"/>
          <w:color w:val="8888C6"/>
          <w:sz w:val="20"/>
          <w:szCs w:val="20"/>
          <w:lang w:eastAsia="en-US"/>
        </w:rPr>
        <w:t>print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B57E10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"Clients with more than 10 transactions a month"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cursor.execute(</w:t>
      </w:r>
      <w:r w:rsidRPr="00B57E10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</w:t>
      </w:r>
      <w:r w:rsidRPr="00B57E1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US"/>
        </w:rPr>
        <w:t>select customer_table.name, count(transaction_table.transaction_amount) from transaction_table inner join customer_table on customer_table.customer_id=transaction_table.customer_id group by customer_table.name having count(transaction_table.transaction_amount) &gt;= 10;</w:t>
      </w:r>
      <w:r w:rsidRPr="00B57E10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rows = cursor.fetchall()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B57E10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for 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row </w:t>
      </w:r>
      <w:r w:rsidRPr="00B57E10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in 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rows: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</w:t>
      </w:r>
      <w:r w:rsidRPr="00B57E10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for 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col </w:t>
      </w:r>
      <w:r w:rsidRPr="00B57E10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in 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row: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    </w:t>
      </w:r>
      <w:r w:rsidRPr="00B57E10">
        <w:rPr>
          <w:rFonts w:ascii="Courier New" w:eastAsia="Times New Roman" w:hAnsi="Courier New" w:cs="Courier New"/>
          <w:color w:val="8888C6"/>
          <w:sz w:val="20"/>
          <w:szCs w:val="20"/>
          <w:lang w:eastAsia="en-US"/>
        </w:rPr>
        <w:t>print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(col</w:t>
      </w:r>
      <w:r w:rsidRPr="00B57E10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B57E10">
        <w:rPr>
          <w:rFonts w:ascii="Courier New" w:eastAsia="Times New Roman" w:hAnsi="Courier New" w:cs="Courier New"/>
          <w:color w:val="AA4926"/>
          <w:sz w:val="20"/>
          <w:szCs w:val="20"/>
          <w:lang w:eastAsia="en-US"/>
        </w:rPr>
        <w:t>end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=</w:t>
      </w:r>
      <w:r w:rsidRPr="00B57E10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 "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</w:t>
      </w:r>
      <w:r w:rsidRPr="00B57E10">
        <w:rPr>
          <w:rFonts w:ascii="Courier New" w:eastAsia="Times New Roman" w:hAnsi="Courier New" w:cs="Courier New"/>
          <w:color w:val="8888C6"/>
          <w:sz w:val="20"/>
          <w:szCs w:val="20"/>
          <w:lang w:eastAsia="en-US"/>
        </w:rPr>
        <w:t>print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()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cursor = db.cursor()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B57E10">
        <w:rPr>
          <w:rFonts w:ascii="Courier New" w:eastAsia="Times New Roman" w:hAnsi="Courier New" w:cs="Courier New"/>
          <w:color w:val="8888C6"/>
          <w:sz w:val="20"/>
          <w:szCs w:val="20"/>
          <w:lang w:eastAsia="en-US"/>
        </w:rPr>
        <w:t>print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B57E10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"New Clients added for each month in the past six months"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cursor.execute(</w:t>
      </w:r>
      <w:r w:rsidRPr="00B57E10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</w:t>
      </w:r>
      <w:r w:rsidRPr="00B57E1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US"/>
        </w:rPr>
        <w:t>WITH CTE AS (SELECT transaction_table.customer_id, MIN(transaction_table.DATETIME) AS datetimecol FROM transaction_table GROUP BY customer_id) SELECT date_format(datetimecol, '%Y-%m') as mnth, count(distinct customer_id) as num_joined FROM CTE GROUP BY date_format(datetimecol, '%Y-%m') order by mnth desc limit 6;</w:t>
      </w:r>
      <w:r w:rsidRPr="00B57E10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rows = cursor.fetchall()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B57E10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for 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row </w:t>
      </w:r>
      <w:r w:rsidRPr="00B57E10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in 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rows: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</w:t>
      </w:r>
      <w:r w:rsidRPr="00B57E10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for 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col </w:t>
      </w:r>
      <w:r w:rsidRPr="00B57E10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in 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row: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    </w:t>
      </w:r>
      <w:r w:rsidRPr="00B57E10">
        <w:rPr>
          <w:rFonts w:ascii="Courier New" w:eastAsia="Times New Roman" w:hAnsi="Courier New" w:cs="Courier New"/>
          <w:color w:val="8888C6"/>
          <w:sz w:val="20"/>
          <w:szCs w:val="20"/>
          <w:lang w:eastAsia="en-US"/>
        </w:rPr>
        <w:t>print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(col</w:t>
      </w:r>
      <w:r w:rsidRPr="00B57E10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B57E10">
        <w:rPr>
          <w:rFonts w:ascii="Courier New" w:eastAsia="Times New Roman" w:hAnsi="Courier New" w:cs="Courier New"/>
          <w:color w:val="AA4926"/>
          <w:sz w:val="20"/>
          <w:szCs w:val="20"/>
          <w:lang w:eastAsia="en-US"/>
        </w:rPr>
        <w:t>end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=</w:t>
      </w:r>
      <w:r w:rsidRPr="00B57E10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 "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</w:t>
      </w:r>
      <w:r w:rsidRPr="00B57E10">
        <w:rPr>
          <w:rFonts w:ascii="Courier New" w:eastAsia="Times New Roman" w:hAnsi="Courier New" w:cs="Courier New"/>
          <w:color w:val="8888C6"/>
          <w:sz w:val="20"/>
          <w:szCs w:val="20"/>
          <w:lang w:eastAsia="en-US"/>
        </w:rPr>
        <w:t>print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()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B57E10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# Close connection</w:t>
      </w:r>
      <w:r w:rsidRPr="00B57E10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  <w:t xml:space="preserve">    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db.close()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B57E10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except 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mysql.connector.Error </w:t>
      </w:r>
      <w:r w:rsidRPr="00B57E10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as 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err: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B57E10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if 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err.errno == errorcode.ER_ACCESS_DENIED_ERROR: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</w:t>
      </w:r>
      <w:r w:rsidRPr="00B57E10">
        <w:rPr>
          <w:rFonts w:ascii="Courier New" w:eastAsia="Times New Roman" w:hAnsi="Courier New" w:cs="Courier New"/>
          <w:color w:val="8888C6"/>
          <w:sz w:val="20"/>
          <w:szCs w:val="20"/>
          <w:lang w:eastAsia="en-US"/>
        </w:rPr>
        <w:t>print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B57E10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  The supplied username or password is invalid"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B57E10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elif 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err.errno == errorcode.ER_ACCESS_DENIED_ERROR: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</w:t>
      </w:r>
      <w:r w:rsidRPr="00B57E10">
        <w:rPr>
          <w:rFonts w:ascii="Courier New" w:eastAsia="Times New Roman" w:hAnsi="Courier New" w:cs="Courier New"/>
          <w:color w:val="8888C6"/>
          <w:sz w:val="20"/>
          <w:szCs w:val="20"/>
          <w:lang w:eastAsia="en-US"/>
        </w:rPr>
        <w:t>print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B57E10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  The specified database does not exist"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B57E10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else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: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</w:t>
      </w:r>
      <w:r w:rsidRPr="00B57E10">
        <w:rPr>
          <w:rFonts w:ascii="Courier New" w:eastAsia="Times New Roman" w:hAnsi="Courier New" w:cs="Courier New"/>
          <w:color w:val="8888C6"/>
          <w:sz w:val="20"/>
          <w:szCs w:val="20"/>
          <w:lang w:eastAsia="en-US"/>
        </w:rPr>
        <w:t>print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(err)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B57E10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finally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:</w:t>
      </w:r>
      <w:r w:rsidRPr="00B57E10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db.close()</w:t>
      </w:r>
    </w:p>
    <w:p w14:paraId="03DA38AB" w14:textId="77777777" w:rsidR="003F3E33" w:rsidRDefault="003F3E33">
      <w:pPr>
        <w:pStyle w:val="Signature"/>
        <w:rPr>
          <w:rStyle w:val="Heading2Char"/>
        </w:rPr>
      </w:pPr>
    </w:p>
    <w:p w14:paraId="214DFABC" w14:textId="77777777" w:rsidR="003F3E33" w:rsidRDefault="003F3E33">
      <w:pPr>
        <w:pStyle w:val="Signature"/>
        <w:rPr>
          <w:rStyle w:val="Heading2Char"/>
        </w:rPr>
      </w:pPr>
    </w:p>
    <w:p w14:paraId="743499E5" w14:textId="4798B85E" w:rsidR="00B57E10" w:rsidRDefault="003F3E33">
      <w:pPr>
        <w:pStyle w:val="Signature"/>
        <w:rPr>
          <w:rStyle w:val="Heading2Char"/>
        </w:rPr>
      </w:pPr>
      <w:r>
        <w:rPr>
          <w:rStyle w:val="Heading2Char"/>
        </w:rPr>
        <w:lastRenderedPageBreak/>
        <w:t>Query Results:</w:t>
      </w:r>
    </w:p>
    <w:p w14:paraId="48E5BF38" w14:textId="77777777" w:rsidR="003F3E33" w:rsidRDefault="003F3E33">
      <w:pPr>
        <w:pStyle w:val="Signature"/>
        <w:rPr>
          <w:rStyle w:val="Heading2Char"/>
        </w:rPr>
      </w:pPr>
    </w:p>
    <w:p w14:paraId="546E9D25" w14:textId="7206E8A3" w:rsidR="003F3E33" w:rsidRDefault="003F3E33">
      <w:pPr>
        <w:pStyle w:val="Signature"/>
      </w:pPr>
      <w:r>
        <w:rPr>
          <w:rStyle w:val="Heading2Char"/>
          <w:noProof/>
        </w:rPr>
        <w:drawing>
          <wp:inline distT="0" distB="0" distL="0" distR="0" wp14:anchorId="4DE32CC7" wp14:editId="5FC05EEF">
            <wp:extent cx="6484620" cy="1691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3E33" w:rsidSect="007F202C">
      <w:footerReference w:type="default" r:id="rId12"/>
      <w:pgSz w:w="12240" w:h="15840" w:code="1"/>
      <w:pgMar w:top="1440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BC602" w14:textId="77777777" w:rsidR="00D12996" w:rsidRDefault="00D12996" w:rsidP="00DD2107">
      <w:pPr>
        <w:spacing w:before="0" w:after="0" w:line="240" w:lineRule="auto"/>
      </w:pPr>
      <w:r>
        <w:separator/>
      </w:r>
    </w:p>
    <w:p w14:paraId="0AA80A01" w14:textId="77777777" w:rsidR="00D12996" w:rsidRDefault="00D12996"/>
  </w:endnote>
  <w:endnote w:type="continuationSeparator" w:id="0">
    <w:p w14:paraId="3B626D23" w14:textId="77777777" w:rsidR="00D12996" w:rsidRDefault="00D12996" w:rsidP="00DD2107">
      <w:pPr>
        <w:spacing w:before="0" w:after="0" w:line="240" w:lineRule="auto"/>
      </w:pPr>
      <w:r>
        <w:continuationSeparator/>
      </w:r>
    </w:p>
    <w:p w14:paraId="4A01BDD8" w14:textId="77777777" w:rsidR="00D12996" w:rsidRDefault="00D129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0755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25C124" w14:textId="77777777" w:rsidR="005E30F5" w:rsidRDefault="00DD210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8B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E4912" w14:textId="77777777" w:rsidR="00D12996" w:rsidRDefault="00D12996" w:rsidP="00DD2107">
      <w:pPr>
        <w:spacing w:before="0" w:after="0" w:line="240" w:lineRule="auto"/>
      </w:pPr>
      <w:r>
        <w:separator/>
      </w:r>
    </w:p>
    <w:p w14:paraId="4335F1FC" w14:textId="77777777" w:rsidR="00D12996" w:rsidRDefault="00D12996"/>
  </w:footnote>
  <w:footnote w:type="continuationSeparator" w:id="0">
    <w:p w14:paraId="653C7ED8" w14:textId="77777777" w:rsidR="00D12996" w:rsidRDefault="00D12996" w:rsidP="00DD2107">
      <w:pPr>
        <w:spacing w:before="0" w:after="0" w:line="240" w:lineRule="auto"/>
      </w:pPr>
      <w:r>
        <w:continuationSeparator/>
      </w:r>
    </w:p>
    <w:p w14:paraId="5CDB1589" w14:textId="77777777" w:rsidR="00D12996" w:rsidRDefault="00D1299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8EAB3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A284E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3E95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E41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00D2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6648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6294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FC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27C5A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90F3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3F4B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24718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67DF28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68047405">
    <w:abstractNumId w:val="10"/>
  </w:num>
  <w:num w:numId="2" w16cid:durableId="2114864537">
    <w:abstractNumId w:val="12"/>
  </w:num>
  <w:num w:numId="3" w16cid:durableId="1079254244">
    <w:abstractNumId w:val="11"/>
  </w:num>
  <w:num w:numId="4" w16cid:durableId="2047095942">
    <w:abstractNumId w:val="9"/>
  </w:num>
  <w:num w:numId="5" w16cid:durableId="540166834">
    <w:abstractNumId w:val="7"/>
  </w:num>
  <w:num w:numId="6" w16cid:durableId="650987849">
    <w:abstractNumId w:val="6"/>
  </w:num>
  <w:num w:numId="7" w16cid:durableId="1087922843">
    <w:abstractNumId w:val="5"/>
  </w:num>
  <w:num w:numId="8" w16cid:durableId="1349722344">
    <w:abstractNumId w:val="4"/>
  </w:num>
  <w:num w:numId="9" w16cid:durableId="1561821006">
    <w:abstractNumId w:val="8"/>
  </w:num>
  <w:num w:numId="10" w16cid:durableId="1156920481">
    <w:abstractNumId w:val="3"/>
  </w:num>
  <w:num w:numId="11" w16cid:durableId="1811749222">
    <w:abstractNumId w:val="2"/>
  </w:num>
  <w:num w:numId="12" w16cid:durableId="2064518911">
    <w:abstractNumId w:val="1"/>
  </w:num>
  <w:num w:numId="13" w16cid:durableId="131760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AA"/>
    <w:rsid w:val="000D58B9"/>
    <w:rsid w:val="001A42FA"/>
    <w:rsid w:val="00232455"/>
    <w:rsid w:val="003F3E33"/>
    <w:rsid w:val="005D5DAC"/>
    <w:rsid w:val="005E30F5"/>
    <w:rsid w:val="005E7C7A"/>
    <w:rsid w:val="007F202C"/>
    <w:rsid w:val="008D032A"/>
    <w:rsid w:val="00B57E10"/>
    <w:rsid w:val="00BF73AA"/>
    <w:rsid w:val="00C44E13"/>
    <w:rsid w:val="00D12996"/>
    <w:rsid w:val="00D25A2B"/>
    <w:rsid w:val="00DD2107"/>
    <w:rsid w:val="00DD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FF3C6"/>
  <w15:chartTrackingRefBased/>
  <w15:docId w15:val="{0C287881-D9B3-4511-BDFC-ABA76673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C7A"/>
  </w:style>
  <w:style w:type="paragraph" w:styleId="Heading1">
    <w:name w:val="heading 1"/>
    <w:basedOn w:val="Normal"/>
    <w:next w:val="Normal"/>
    <w:link w:val="Heading1Char"/>
    <w:uiPriority w:val="9"/>
    <w:qFormat/>
    <w:rsid w:val="000D58B9"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8B9"/>
    <w:pPr>
      <w:keepNext/>
      <w:keepLines/>
      <w:spacing w:after="24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8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8B9"/>
    <w:pPr>
      <w:keepNext/>
      <w:keepLines/>
      <w:spacing w:before="0" w:after="200" w:line="240" w:lineRule="auto"/>
      <w:outlineLvl w:val="3"/>
    </w:pPr>
    <w:rPr>
      <w:rFonts w:asciiTheme="majorHAnsi" w:eastAsiaTheme="majorEastAsia" w:hAnsiTheme="majorHAnsi" w:cstheme="majorBidi"/>
      <w:iCs/>
      <w:color w:val="0072C6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8B9"/>
    <w:pPr>
      <w:keepNext/>
      <w:keepLines/>
      <w:spacing w:after="180" w:line="240" w:lineRule="auto"/>
      <w:outlineLvl w:val="4"/>
    </w:pPr>
    <w:rPr>
      <w:rFonts w:asciiTheme="majorHAnsi" w:eastAsiaTheme="majorEastAsia" w:hAnsiTheme="majorHAnsi" w:cstheme="majorBidi"/>
      <w:i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8B9"/>
    <w:pPr>
      <w:keepNext/>
      <w:keepLines/>
      <w:spacing w:after="180" w:line="240" w:lineRule="auto"/>
      <w:outlineLvl w:val="5"/>
    </w:pPr>
    <w:rPr>
      <w:rFonts w:asciiTheme="majorHAnsi" w:eastAsiaTheme="majorEastAsia" w:hAnsiTheme="majorHAnsi" w:cstheme="majorBidi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8B9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8B9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8B9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uiPriority w:val="3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F98723" w:themeColor="accent2"/>
        <w:sz w:val="24"/>
      </w:rPr>
    </w:tblStylePr>
    <w:tblStylePr w:type="nwCell">
      <w:pPr>
        <w:wordWrap/>
        <w:jc w:val="left"/>
      </w:p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0D58B9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4"/>
    <w:unhideWhenUsed/>
    <w:qFormat/>
    <w:pPr>
      <w:spacing w:before="720" w:after="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ClosingChar">
    <w:name w:val="Closing Char"/>
    <w:basedOn w:val="DefaultParagraphFont"/>
    <w:link w:val="Closing"/>
    <w:uiPriority w:val="4"/>
    <w:rsid w:val="000D58B9"/>
    <w:rPr>
      <w:rFonts w:eastAsiaTheme="minorEastAsia"/>
      <w:bCs/>
      <w:caps/>
      <w:spacing w:val="28"/>
      <w:szCs w:val="18"/>
    </w:rPr>
  </w:style>
  <w:style w:type="paragraph" w:styleId="Signature">
    <w:name w:val="Signature"/>
    <w:basedOn w:val="Normal"/>
    <w:link w:val="SignatureChar"/>
    <w:uiPriority w:val="5"/>
    <w:unhideWhenUsed/>
    <w:qFormat/>
    <w:pPr>
      <w:spacing w:before="1080" w:after="28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SignatureChar">
    <w:name w:val="Signature Char"/>
    <w:basedOn w:val="DefaultParagraphFont"/>
    <w:link w:val="Signature"/>
    <w:uiPriority w:val="5"/>
    <w:rsid w:val="000D58B9"/>
    <w:rPr>
      <w:rFonts w:eastAsiaTheme="minorEastAsia"/>
      <w:bCs/>
      <w:caps/>
      <w:spacing w:val="28"/>
      <w:szCs w:val="18"/>
    </w:rPr>
  </w:style>
  <w:style w:type="paragraph" w:styleId="Date">
    <w:name w:val="Date"/>
    <w:basedOn w:val="Normal"/>
    <w:link w:val="DateChar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DateChar">
    <w:name w:val="Date Char"/>
    <w:basedOn w:val="DefaultParagraphFont"/>
    <w:link w:val="Date"/>
    <w:uiPriority w:val="1"/>
    <w:rPr>
      <w:b/>
      <w:spacing w:val="28"/>
      <w:sz w:val="32"/>
    </w:rPr>
  </w:style>
  <w:style w:type="character" w:styleId="Emphasis">
    <w:name w:val="Emphasis"/>
    <w:basedOn w:val="DefaultParagraphFont"/>
    <w:uiPriority w:val="20"/>
    <w:semiHidden/>
    <w:unhideWhenUsed/>
    <w:qFormat/>
    <w:rsid w:val="000D58B9"/>
    <w:rPr>
      <w:i/>
      <w:iCs/>
      <w:color w:val="8A4203" w:themeColor="accent2" w:themeShade="80"/>
    </w:rPr>
  </w:style>
  <w:style w:type="paragraph" w:styleId="Title">
    <w:name w:val="Title"/>
    <w:basedOn w:val="Normal"/>
    <w:next w:val="Normal"/>
    <w:link w:val="TitleChar"/>
    <w:uiPriority w:val="1"/>
    <w:semiHidden/>
    <w:unhideWhenUsed/>
    <w:rsid w:val="000D58B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8A4203" w:themeColor="accent2" w:themeShade="80"/>
      <w:spacing w:val="-10"/>
      <w:kern w:val="28"/>
      <w:sz w:val="8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D58B9"/>
    <w:rPr>
      <w:b/>
      <w:i/>
      <w:iCs/>
      <w:color w:val="8A4203" w:themeColor="accent2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D58B9"/>
    <w:pPr>
      <w:spacing w:before="360" w:after="360" w:line="240" w:lineRule="auto"/>
      <w:ind w:left="691" w:right="691"/>
    </w:pPr>
    <w:rPr>
      <w:i/>
      <w:iCs/>
      <w:color w:val="8A4203" w:themeColor="accent2" w:themeShade="80"/>
      <w:spacing w:val="14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D58B9"/>
    <w:rPr>
      <w:i/>
      <w:iCs/>
      <w:color w:val="8A4203" w:themeColor="accent2" w:themeShade="80"/>
      <w:spacing w:val="14"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D58B9"/>
    <w:rPr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0072C6" w:themeColor="accent1"/>
      <w:sz w:val="24"/>
      <w:szCs w:val="24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color w:val="0072C6" w:themeColor="accent1"/>
      <w:sz w:val="4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"/>
    <w:semiHidden/>
    <w:rsid w:val="000D58B9"/>
    <w:rPr>
      <w:rFonts w:asciiTheme="majorHAnsi" w:eastAsiaTheme="majorEastAsia" w:hAnsiTheme="majorHAnsi" w:cstheme="majorBidi"/>
      <w:color w:val="8A4203" w:themeColor="accent2" w:themeShade="80"/>
      <w:spacing w:val="-10"/>
      <w:kern w:val="28"/>
      <w:sz w:val="84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072C6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0072C6" w:themeColor="accent1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  <w:sz w:val="3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3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72C6" w:themeColor="accent1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26"/>
      <w:szCs w:val="21"/>
    </w:rPr>
  </w:style>
  <w:style w:type="paragraph" w:styleId="Salutation">
    <w:name w:val="Salutation"/>
    <w:basedOn w:val="Normal"/>
    <w:next w:val="Address"/>
    <w:link w:val="SalutationChar"/>
    <w:uiPriority w:val="2"/>
    <w:unhideWhenUsed/>
    <w:qFormat/>
    <w:pPr>
      <w:spacing w:before="1000" w:after="120" w:line="240" w:lineRule="auto"/>
      <w:contextualSpacing/>
    </w:pPr>
    <w:rPr>
      <w:rFonts w:asciiTheme="majorHAnsi" w:hAnsiTheme="majorHAnsi"/>
      <w:caps/>
      <w:color w:val="0072C6" w:themeColor="accent1"/>
      <w:sz w:val="72"/>
    </w:rPr>
  </w:style>
  <w:style w:type="character" w:customStyle="1" w:styleId="SalutationChar">
    <w:name w:val="Salutation Char"/>
    <w:basedOn w:val="DefaultParagraphFont"/>
    <w:link w:val="Salutation"/>
    <w:uiPriority w:val="2"/>
    <w:rsid w:val="000D58B9"/>
    <w:rPr>
      <w:rFonts w:asciiTheme="majorHAnsi" w:hAnsiTheme="majorHAnsi"/>
      <w:caps/>
      <w:color w:val="0072C6" w:themeColor="accent1"/>
      <w:sz w:val="72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D58B9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8B9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D58B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D58B9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D58B9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D58B9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D58B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58B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58B9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58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58B9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58B9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58B9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58B9"/>
    <w:pPr>
      <w:spacing w:before="0"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D58B9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D58B9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58B9"/>
    <w:pPr>
      <w:spacing w:before="0"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58B9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58B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D58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8B9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8B9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D58B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D58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D58B9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D58B9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D58B9"/>
    <w:rPr>
      <w:rFonts w:ascii="Consolas" w:hAnsi="Consolas"/>
      <w:sz w:val="22"/>
      <w:szCs w:val="21"/>
    </w:rPr>
  </w:style>
  <w:style w:type="character" w:customStyle="1" w:styleId="pl-en">
    <w:name w:val="pl-en"/>
    <w:basedOn w:val="DefaultParagraphFont"/>
    <w:rsid w:val="00C44E13"/>
  </w:style>
  <w:style w:type="character" w:customStyle="1" w:styleId="pl-s">
    <w:name w:val="pl-s"/>
    <w:basedOn w:val="DefaultParagraphFont"/>
    <w:rsid w:val="00C44E13"/>
  </w:style>
  <w:style w:type="character" w:customStyle="1" w:styleId="pl-c1">
    <w:name w:val="pl-c1"/>
    <w:basedOn w:val="DefaultParagraphFont"/>
    <w:rsid w:val="00C44E13"/>
  </w:style>
  <w:style w:type="character" w:customStyle="1" w:styleId="pl-s1">
    <w:name w:val="pl-s1"/>
    <w:basedOn w:val="DefaultParagraphFont"/>
    <w:rsid w:val="00C44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oey\AppData\Roaming\Microsoft\Templates\Business%20letter.dotx" TargetMode="External"/></Relationships>
</file>

<file path=word/theme/theme1.xml><?xml version="1.0" encoding="utf-8"?>
<a:theme xmlns:a="http://schemas.openxmlformats.org/drawingml/2006/main" name="Letter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letter.dotx</Template>
  <TotalTime>85</TotalTime>
  <Pages>4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N</dc:creator>
  <cp:keywords/>
  <dc:description/>
  <cp:lastModifiedBy>Zach N</cp:lastModifiedBy>
  <cp:revision>4</cp:revision>
  <dcterms:created xsi:type="dcterms:W3CDTF">2022-12-12T03:10:00Z</dcterms:created>
  <dcterms:modified xsi:type="dcterms:W3CDTF">2022-12-12T04:48:00Z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  <property fmtid="{D5CDD505-2E9C-101B-9397-08002B2CF9AE}" pid="4" name="AssetID">
    <vt:lpwstr>TF10002007</vt:lpwstr>
  </property>
</Properties>
</file>